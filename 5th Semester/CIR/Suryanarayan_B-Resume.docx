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EEC1" w14:textId="7A1F919A" w:rsidR="00816216" w:rsidRPr="008537B2" w:rsidRDefault="00FF5021" w:rsidP="00B22389">
      <w:pPr>
        <w:pStyle w:val="Title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Suryanarayan.B</w:t>
      </w:r>
    </w:p>
    <w:p w14:paraId="6F6532BC" w14:textId="45DE2763" w:rsidR="00B22389" w:rsidRPr="008537B2" w:rsidRDefault="00FF5021" w:rsidP="00E55E4E">
      <w:pPr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Phone No.: +91 9742293577</w:t>
      </w:r>
    </w:p>
    <w:p w14:paraId="18584139" w14:textId="61DE5053" w:rsidR="00141A4C" w:rsidRPr="008537B2" w:rsidRDefault="00CE0F48" w:rsidP="00E55E4E">
      <w:pPr>
        <w:contextualSpacing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mail:"/>
          <w:tag w:val="Email:"/>
          <w:id w:val="-391963670"/>
          <w:placeholder>
            <w:docPart w:val="19D55B72536B4D1B886B2E65A9B3D45D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141A4C" w:rsidRPr="008537B2">
            <w:rPr>
              <w:rFonts w:ascii="Arial" w:hAnsi="Arial" w:cs="Arial"/>
            </w:rPr>
            <w:t>Email</w:t>
          </w:r>
        </w:sdtContent>
      </w:sdt>
      <w:r w:rsidR="00FF5021">
        <w:rPr>
          <w:rFonts w:ascii="Arial" w:hAnsi="Arial" w:cs="Arial"/>
        </w:rPr>
        <w:t>: suryab2001@gmail.com</w:t>
      </w:r>
    </w:p>
    <w:p w14:paraId="0CCAE2FB" w14:textId="77777777" w:rsidR="006270A9" w:rsidRPr="008537B2" w:rsidRDefault="00CE0F48" w:rsidP="00E55E4E">
      <w:pPr>
        <w:pStyle w:val="Heading1"/>
        <w:rPr>
          <w:rFonts w:ascii="Arial" w:hAnsi="Arial" w:cs="Arial"/>
          <w:sz w:val="20"/>
          <w:szCs w:val="20"/>
          <w:u w:val="single"/>
        </w:rPr>
      </w:pPr>
      <w:sdt>
        <w:sdtPr>
          <w:rPr>
            <w:rFonts w:ascii="Arial" w:hAnsi="Arial" w:cs="Arial"/>
            <w:sz w:val="20"/>
            <w:szCs w:val="20"/>
            <w:u w:val="single"/>
          </w:rPr>
          <w:alias w:val="Objective:"/>
          <w:tag w:val="Objective:"/>
          <w:id w:val="-731932020"/>
          <w:placeholder>
            <w:docPart w:val="8EAB34C142F84D3CBCF7CF4D6D769AA1"/>
          </w:placeholder>
          <w:temporary/>
          <w:showingPlcHdr/>
        </w:sdtPr>
        <w:sdtEndPr/>
        <w:sdtContent>
          <w:r w:rsidR="009D5933" w:rsidRPr="008537B2">
            <w:rPr>
              <w:rFonts w:ascii="Arial" w:hAnsi="Arial" w:cs="Arial"/>
              <w:color w:val="000000" w:themeColor="text1"/>
              <w:sz w:val="20"/>
              <w:szCs w:val="20"/>
              <w:u w:val="single"/>
            </w:rPr>
            <w:t>Objective</w:t>
          </w:r>
        </w:sdtContent>
      </w:sdt>
    </w:p>
    <w:p w14:paraId="5E725E4B" w14:textId="6ABB4CEB" w:rsidR="006270A9" w:rsidRPr="008537B2" w:rsidRDefault="00D12A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Pr="00D12AE1">
        <w:rPr>
          <w:rFonts w:ascii="Arial" w:hAnsi="Arial" w:cs="Arial"/>
          <w:sz w:val="20"/>
          <w:szCs w:val="20"/>
        </w:rPr>
        <w:t>up-and-coming</w:t>
      </w:r>
      <w:r>
        <w:rPr>
          <w:rFonts w:ascii="Arial" w:hAnsi="Arial" w:cs="Arial"/>
          <w:sz w:val="20"/>
          <w:szCs w:val="20"/>
        </w:rPr>
        <w:t xml:space="preserve"> </w:t>
      </w:r>
      <w:r w:rsidRPr="00D12AE1">
        <w:rPr>
          <w:rFonts w:ascii="Arial" w:hAnsi="Arial" w:cs="Arial"/>
          <w:sz w:val="20"/>
          <w:szCs w:val="20"/>
        </w:rPr>
        <w:t>computer science engineer seeking an entry-level position in a dynamic organization, preferably in the field of cyber security, with special interest in penetration testing , security analyst, and related fields,</w:t>
      </w:r>
      <w:r w:rsidRPr="00D12AE1">
        <w:t xml:space="preserve"> </w:t>
      </w:r>
      <w:r w:rsidRPr="00D12AE1">
        <w:rPr>
          <w:rFonts w:ascii="Arial" w:hAnsi="Arial" w:cs="Arial"/>
          <w:sz w:val="20"/>
          <w:szCs w:val="20"/>
        </w:rPr>
        <w:t>resulting in a significant contribution towards the development of the organization along with personal and professional development.</w:t>
      </w:r>
      <w:r w:rsidRPr="00D12AE1">
        <w:rPr>
          <w:rFonts w:ascii="Arial" w:hAnsi="Arial" w:cs="Arial"/>
          <w:sz w:val="20"/>
          <w:szCs w:val="20"/>
        </w:rPr>
        <w:tab/>
      </w:r>
    </w:p>
    <w:sdt>
      <w:sdtPr>
        <w:rPr>
          <w:rFonts w:ascii="Arial" w:hAnsi="Arial" w:cs="Arial"/>
          <w:sz w:val="20"/>
          <w:szCs w:val="20"/>
          <w:u w:val="single"/>
        </w:rPr>
        <w:alias w:val="Education:"/>
        <w:tag w:val="Education:"/>
        <w:id w:val="807127995"/>
        <w:placeholder>
          <w:docPart w:val="B25324CAA6174BE18DB12187713CAD25"/>
        </w:placeholder>
        <w:temporary/>
        <w:showingPlcHdr/>
      </w:sdtPr>
      <w:sdtEndPr/>
      <w:sdtContent>
        <w:p w14:paraId="64985C67" w14:textId="77777777" w:rsidR="006270A9" w:rsidRPr="008537B2" w:rsidRDefault="009D5933">
          <w:pPr>
            <w:pStyle w:val="Heading1"/>
            <w:rPr>
              <w:rFonts w:ascii="Arial" w:hAnsi="Arial" w:cs="Arial"/>
              <w:sz w:val="20"/>
              <w:szCs w:val="20"/>
              <w:u w:val="single"/>
            </w:rPr>
          </w:pPr>
          <w:r w:rsidRPr="008537B2">
            <w:rPr>
              <w:rFonts w:ascii="Arial" w:hAnsi="Arial" w:cs="Arial"/>
              <w:color w:val="000000" w:themeColor="text1"/>
              <w:sz w:val="20"/>
              <w:szCs w:val="20"/>
              <w:u w:val="single"/>
            </w:rPr>
            <w:t>Education</w:t>
          </w:r>
        </w:p>
      </w:sdtContent>
    </w:sdt>
    <w:p w14:paraId="441DD09B" w14:textId="77777777" w:rsidR="006270A9" w:rsidRPr="008537B2" w:rsidRDefault="00E55E4E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Degree</w:t>
      </w:r>
    </w:p>
    <w:p w14:paraId="46D8A772" w14:textId="54CC89B7" w:rsidR="006270A9" w:rsidRPr="008537B2" w:rsidRDefault="00D34A26" w:rsidP="001B29CF">
      <w:pPr>
        <w:pStyle w:val="ListBullet"/>
        <w:rPr>
          <w:rFonts w:ascii="Arial" w:hAnsi="Arial" w:cs="Arial"/>
          <w:sz w:val="20"/>
          <w:szCs w:val="20"/>
        </w:rPr>
      </w:pPr>
      <w:r w:rsidRPr="00351FC9">
        <w:rPr>
          <w:rFonts w:ascii="Arial" w:hAnsi="Arial" w:cs="Arial"/>
          <w:sz w:val="20"/>
          <w:szCs w:val="20"/>
        </w:rPr>
        <w:t>Course</w:t>
      </w:r>
      <w:r w:rsidR="009D5933" w:rsidRPr="00351FC9">
        <w:rPr>
          <w:rFonts w:ascii="Arial" w:hAnsi="Arial" w:cs="Arial"/>
          <w:sz w:val="20"/>
          <w:szCs w:val="20"/>
        </w:rPr>
        <w:t xml:space="preserve">: </w:t>
      </w:r>
      <w:r w:rsidR="00FF5021">
        <w:rPr>
          <w:rFonts w:ascii="Arial" w:hAnsi="Arial" w:cs="Arial"/>
          <w:sz w:val="20"/>
          <w:szCs w:val="20"/>
        </w:rPr>
        <w:t>Computer Science and Engineering</w:t>
      </w:r>
    </w:p>
    <w:p w14:paraId="009C91CA" w14:textId="416352C5" w:rsidR="00D34A26" w:rsidRPr="006E0116" w:rsidRDefault="00D34A26" w:rsidP="006E0116">
      <w:pPr>
        <w:pStyle w:val="ListBullet"/>
        <w:rPr>
          <w:rFonts w:ascii="Arial" w:hAnsi="Arial" w:cs="Arial"/>
          <w:sz w:val="20"/>
          <w:szCs w:val="20"/>
        </w:rPr>
      </w:pPr>
      <w:r w:rsidRPr="00351FC9">
        <w:rPr>
          <w:rFonts w:ascii="Arial" w:hAnsi="Arial" w:cs="Arial"/>
          <w:sz w:val="20"/>
          <w:szCs w:val="20"/>
        </w:rPr>
        <w:t>Institution &amp; University</w:t>
      </w:r>
      <w:r w:rsidR="009D5933" w:rsidRPr="008537B2">
        <w:rPr>
          <w:rFonts w:ascii="Arial" w:hAnsi="Arial" w:cs="Arial"/>
          <w:sz w:val="20"/>
          <w:szCs w:val="20"/>
        </w:rPr>
        <w:t xml:space="preserve">: </w:t>
      </w:r>
      <w:r w:rsidR="00FF5021">
        <w:rPr>
          <w:rFonts w:ascii="Arial" w:hAnsi="Arial" w:cs="Arial"/>
          <w:sz w:val="20"/>
          <w:szCs w:val="20"/>
        </w:rPr>
        <w:t>Amrita Vishwa Vidyapeetam , Coimbatore</w:t>
      </w:r>
    </w:p>
    <w:p w14:paraId="1191AFE7" w14:textId="7EF0B21E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351FC9">
        <w:rPr>
          <w:rFonts w:ascii="Arial" w:hAnsi="Arial" w:cs="Arial"/>
          <w:sz w:val="20"/>
          <w:szCs w:val="20"/>
        </w:rPr>
        <w:t>Period:</w:t>
      </w:r>
      <w:r w:rsidRPr="008537B2">
        <w:rPr>
          <w:rFonts w:ascii="Arial" w:hAnsi="Arial" w:cs="Arial"/>
          <w:sz w:val="20"/>
          <w:szCs w:val="20"/>
        </w:rPr>
        <w:t xml:space="preserve"> </w:t>
      </w:r>
      <w:r w:rsidR="00FF5021">
        <w:rPr>
          <w:rFonts w:ascii="Arial" w:hAnsi="Arial" w:cs="Arial"/>
          <w:sz w:val="20"/>
          <w:szCs w:val="20"/>
        </w:rPr>
        <w:t>2019-2023</w:t>
      </w:r>
    </w:p>
    <w:p w14:paraId="1D15E945" w14:textId="084B6815" w:rsidR="006270A9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351FC9">
        <w:rPr>
          <w:rFonts w:ascii="Arial" w:hAnsi="Arial" w:cs="Arial"/>
          <w:sz w:val="20"/>
          <w:szCs w:val="20"/>
        </w:rPr>
        <w:t>CGPA</w:t>
      </w:r>
      <w:r w:rsidR="009D5933" w:rsidRPr="00351FC9">
        <w:rPr>
          <w:rFonts w:ascii="Arial" w:hAnsi="Arial" w:cs="Arial"/>
          <w:sz w:val="20"/>
          <w:szCs w:val="20"/>
        </w:rPr>
        <w:t>:</w:t>
      </w:r>
      <w:r w:rsidR="009D5933" w:rsidRPr="008537B2">
        <w:rPr>
          <w:rFonts w:ascii="Arial" w:hAnsi="Arial" w:cs="Arial"/>
          <w:sz w:val="20"/>
          <w:szCs w:val="20"/>
        </w:rPr>
        <w:t xml:space="preserve"> </w:t>
      </w:r>
      <w:r w:rsidR="00FF5021">
        <w:rPr>
          <w:rFonts w:ascii="Arial" w:hAnsi="Arial" w:cs="Arial"/>
          <w:sz w:val="20"/>
          <w:szCs w:val="20"/>
        </w:rPr>
        <w:t>8.2/10 (up to 4</w:t>
      </w:r>
      <w:r w:rsidR="00FF5021" w:rsidRPr="00FF5021">
        <w:rPr>
          <w:rFonts w:ascii="Arial" w:hAnsi="Arial" w:cs="Arial"/>
          <w:sz w:val="20"/>
          <w:szCs w:val="20"/>
          <w:vertAlign w:val="superscript"/>
        </w:rPr>
        <w:t>th</w:t>
      </w:r>
      <w:r w:rsidR="00FF5021">
        <w:rPr>
          <w:rFonts w:ascii="Arial" w:hAnsi="Arial" w:cs="Arial"/>
          <w:sz w:val="20"/>
          <w:szCs w:val="20"/>
        </w:rPr>
        <w:t xml:space="preserve"> semester)</w:t>
      </w:r>
    </w:p>
    <w:p w14:paraId="6CA2AB75" w14:textId="77777777" w:rsidR="00D34A26" w:rsidRPr="008537B2" w:rsidRDefault="00E55E4E" w:rsidP="00D34A26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Higher Secondary Education</w:t>
      </w:r>
    </w:p>
    <w:p w14:paraId="37989038" w14:textId="53CC5C7C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Stream / Subjects: </w:t>
      </w:r>
      <w:r w:rsidR="00351FC9">
        <w:rPr>
          <w:rFonts w:ascii="Arial" w:hAnsi="Arial" w:cs="Arial"/>
          <w:sz w:val="20"/>
          <w:szCs w:val="20"/>
        </w:rPr>
        <w:t>Science(Physics,Chemistry,Electronics)</w:t>
      </w:r>
    </w:p>
    <w:p w14:paraId="72E17501" w14:textId="5571B5A2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Institution: </w:t>
      </w:r>
      <w:r w:rsidR="00351FC9">
        <w:rPr>
          <w:rFonts w:ascii="Arial" w:hAnsi="Arial" w:cs="Arial"/>
          <w:sz w:val="20"/>
          <w:szCs w:val="20"/>
        </w:rPr>
        <w:t>Sri Vidya Mandir Independent Pre-University College</w:t>
      </w:r>
      <w:r w:rsidR="00F31006">
        <w:rPr>
          <w:rFonts w:ascii="Arial" w:hAnsi="Arial" w:cs="Arial"/>
          <w:sz w:val="20"/>
          <w:szCs w:val="20"/>
        </w:rPr>
        <w:t>,Bangalore</w:t>
      </w:r>
    </w:p>
    <w:p w14:paraId="4E529E33" w14:textId="34223F77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Period: </w:t>
      </w:r>
      <w:r w:rsidR="00EB2893">
        <w:rPr>
          <w:rFonts w:ascii="Arial" w:hAnsi="Arial" w:cs="Arial"/>
          <w:sz w:val="20"/>
          <w:szCs w:val="20"/>
        </w:rPr>
        <w:t>2017-2019</w:t>
      </w:r>
    </w:p>
    <w:p w14:paraId="528BE7AA" w14:textId="5C2ACEC8" w:rsidR="00D34A26" w:rsidRPr="008537B2" w:rsidRDefault="00E55E4E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Board</w:t>
      </w:r>
      <w:r w:rsidR="00D34A26" w:rsidRPr="008537B2">
        <w:rPr>
          <w:rFonts w:ascii="Arial" w:hAnsi="Arial" w:cs="Arial"/>
          <w:sz w:val="20"/>
          <w:szCs w:val="20"/>
        </w:rPr>
        <w:t xml:space="preserve">: </w:t>
      </w:r>
      <w:r w:rsidR="00EB2893">
        <w:rPr>
          <w:rFonts w:ascii="Arial" w:hAnsi="Arial" w:cs="Arial"/>
          <w:sz w:val="20"/>
          <w:szCs w:val="20"/>
        </w:rPr>
        <w:t>State board</w:t>
      </w:r>
    </w:p>
    <w:p w14:paraId="5C433621" w14:textId="5E06BBD1" w:rsidR="00D34A26" w:rsidRPr="008537B2" w:rsidRDefault="00D34A26" w:rsidP="00D34A26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Marks / Grade: </w:t>
      </w:r>
      <w:r w:rsidR="00F31006">
        <w:rPr>
          <w:rFonts w:ascii="Arial" w:hAnsi="Arial" w:cs="Arial"/>
          <w:sz w:val="20"/>
          <w:szCs w:val="20"/>
        </w:rPr>
        <w:t>534/600(89%)</w:t>
      </w:r>
    </w:p>
    <w:p w14:paraId="198073DF" w14:textId="77777777" w:rsidR="00E55E4E" w:rsidRPr="008537B2" w:rsidRDefault="00E55E4E" w:rsidP="00DE6579">
      <w:pPr>
        <w:pStyle w:val="Heading2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caps w:val="0"/>
          <w:sz w:val="20"/>
          <w:szCs w:val="20"/>
        </w:rPr>
        <w:t>Secondary Education</w:t>
      </w:r>
    </w:p>
    <w:p w14:paraId="6FE9EA5B" w14:textId="332F1E89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Institution:</w:t>
      </w:r>
      <w:r w:rsidR="00F31006" w:rsidRPr="008537B2">
        <w:rPr>
          <w:rFonts w:ascii="Arial" w:hAnsi="Arial" w:cs="Arial"/>
          <w:sz w:val="20"/>
          <w:szCs w:val="20"/>
        </w:rPr>
        <w:t xml:space="preserve"> </w:t>
      </w:r>
      <w:r w:rsidR="00F31006">
        <w:rPr>
          <w:rFonts w:ascii="Arial" w:hAnsi="Arial" w:cs="Arial"/>
          <w:sz w:val="20"/>
          <w:szCs w:val="20"/>
        </w:rPr>
        <w:t>Sri Vidya Mandir Education Society,Bangalore</w:t>
      </w:r>
    </w:p>
    <w:p w14:paraId="7BD095AC" w14:textId="75B9DDD0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Period: </w:t>
      </w:r>
      <w:r w:rsidR="00F31006">
        <w:rPr>
          <w:rFonts w:ascii="Arial" w:hAnsi="Arial" w:cs="Arial"/>
          <w:sz w:val="20"/>
          <w:szCs w:val="20"/>
        </w:rPr>
        <w:t>2007-2017</w:t>
      </w:r>
    </w:p>
    <w:p w14:paraId="0C0AE7FD" w14:textId="73B181F2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Board: </w:t>
      </w:r>
      <w:r w:rsidR="00F31006">
        <w:rPr>
          <w:rFonts w:ascii="Arial" w:hAnsi="Arial" w:cs="Arial"/>
          <w:sz w:val="20"/>
          <w:szCs w:val="20"/>
        </w:rPr>
        <w:t>State board</w:t>
      </w:r>
    </w:p>
    <w:p w14:paraId="19729C2B" w14:textId="4D33D0C2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Marks / Grade: </w:t>
      </w:r>
      <w:r w:rsidR="00F31006">
        <w:rPr>
          <w:rFonts w:ascii="Arial" w:hAnsi="Arial" w:cs="Arial"/>
          <w:sz w:val="20"/>
          <w:szCs w:val="20"/>
        </w:rPr>
        <w:t>615/625(98.4%)</w:t>
      </w:r>
    </w:p>
    <w:p w14:paraId="5CDDED7E" w14:textId="499F155C" w:rsidR="00CD66AA" w:rsidRPr="00CD66AA" w:rsidRDefault="00CD66AA" w:rsidP="00CD66AA">
      <w:pPr>
        <w:pStyle w:val="Heading1"/>
        <w:rPr>
          <w:rFonts w:ascii="Arial" w:eastAsiaTheme="minorEastAsia" w:hAnsi="Arial" w:cs="Arial"/>
          <w:b w:val="0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Areas of Technical Interest:</w:t>
      </w:r>
      <w:r w:rsidRPr="00CD66A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CD66AA">
        <w:rPr>
          <w:rFonts w:ascii="Arial" w:eastAsiaTheme="minorEastAsia" w:hAnsi="Arial" w:cs="Arial"/>
          <w:b w:val="0"/>
          <w:color w:val="404040" w:themeColor="text1" w:themeTint="BF"/>
          <w:sz w:val="20"/>
          <w:szCs w:val="20"/>
        </w:rPr>
        <w:t xml:space="preserve"> </w:t>
      </w:r>
    </w:p>
    <w:p w14:paraId="48ECECBD" w14:textId="37B280A6" w:rsidR="00CD66AA" w:rsidRPr="008537B2" w:rsidRDefault="00CD66AA" w:rsidP="00CD66AA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 </w:t>
      </w:r>
      <w:r w:rsidR="001E2A4F">
        <w:rPr>
          <w:rFonts w:ascii="Arial" w:hAnsi="Arial" w:cs="Arial"/>
          <w:sz w:val="20"/>
          <w:szCs w:val="20"/>
        </w:rPr>
        <w:t>Penetration testing</w:t>
      </w:r>
    </w:p>
    <w:p w14:paraId="4442F310" w14:textId="29DAF589" w:rsidR="00CD66AA" w:rsidRDefault="00CD66AA" w:rsidP="00CD66AA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 xml:space="preserve"> </w:t>
      </w:r>
      <w:r w:rsidR="001E2A4F">
        <w:rPr>
          <w:rFonts w:ascii="Arial" w:hAnsi="Arial" w:cs="Arial"/>
          <w:sz w:val="20"/>
          <w:szCs w:val="20"/>
        </w:rPr>
        <w:t>Cybersecurity analyst</w:t>
      </w:r>
    </w:p>
    <w:p w14:paraId="48D2E062" w14:textId="4BEEDF7C" w:rsidR="001E2A4F" w:rsidRPr="001E2A4F" w:rsidRDefault="001E2A4F" w:rsidP="001E2A4F">
      <w:pPr>
        <w:pStyle w:val="ListBullet"/>
        <w:rPr>
          <w:sz w:val="20"/>
          <w:szCs w:val="20"/>
        </w:rPr>
      </w:pPr>
      <w:r w:rsidRPr="001E2A4F">
        <w:rPr>
          <w:rFonts w:ascii="Arial" w:hAnsi="Arial" w:cs="Arial"/>
          <w:sz w:val="20"/>
          <w:szCs w:val="20"/>
        </w:rPr>
        <w:t xml:space="preserve">Computer </w:t>
      </w:r>
      <w:r>
        <w:rPr>
          <w:rFonts w:ascii="Arial" w:hAnsi="Arial" w:cs="Arial"/>
          <w:sz w:val="20"/>
          <w:szCs w:val="20"/>
        </w:rPr>
        <w:t>v</w:t>
      </w:r>
      <w:r w:rsidRPr="001E2A4F">
        <w:rPr>
          <w:rFonts w:ascii="Arial" w:hAnsi="Arial" w:cs="Arial"/>
          <w:sz w:val="20"/>
          <w:szCs w:val="20"/>
        </w:rPr>
        <w:t>ision</w:t>
      </w:r>
      <w:r w:rsidRPr="001E2A4F">
        <w:rPr>
          <w:sz w:val="20"/>
          <w:szCs w:val="20"/>
        </w:rPr>
        <w:t>.</w:t>
      </w:r>
    </w:p>
    <w:p w14:paraId="577395F0" w14:textId="77777777" w:rsidR="006270A9" w:rsidRPr="008537B2" w:rsidRDefault="00E55E4E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8537B2">
        <w:rPr>
          <w:rFonts w:ascii="Arial" w:hAnsi="Arial" w:cs="Arial"/>
          <w:color w:val="000000" w:themeColor="text1"/>
          <w:sz w:val="20"/>
          <w:szCs w:val="20"/>
          <w:u w:val="single"/>
        </w:rPr>
        <w:t>Project</w:t>
      </w:r>
    </w:p>
    <w:p w14:paraId="084BEBF6" w14:textId="19442FE6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Topic:</w:t>
      </w:r>
      <w:r w:rsidR="00D12AE1">
        <w:rPr>
          <w:rFonts w:ascii="Arial" w:hAnsi="Arial" w:cs="Arial"/>
          <w:sz w:val="20"/>
          <w:szCs w:val="20"/>
        </w:rPr>
        <w:t xml:space="preserve"> A database management website for a painting company</w:t>
      </w:r>
    </w:p>
    <w:p w14:paraId="63A7F2B0" w14:textId="4F8A76AF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Duration/Period:</w:t>
      </w:r>
      <w:r w:rsidR="00D12AE1">
        <w:rPr>
          <w:rFonts w:ascii="Arial" w:hAnsi="Arial" w:cs="Arial"/>
          <w:sz w:val="20"/>
          <w:szCs w:val="20"/>
        </w:rPr>
        <w:t>4 months</w:t>
      </w:r>
    </w:p>
    <w:p w14:paraId="3D163E3A" w14:textId="1315C55A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Objective:</w:t>
      </w:r>
      <w:r w:rsidR="00D12AE1">
        <w:rPr>
          <w:rFonts w:ascii="Arial" w:hAnsi="Arial" w:cs="Arial"/>
          <w:sz w:val="20"/>
          <w:szCs w:val="20"/>
        </w:rPr>
        <w:t xml:space="preserve"> A database website which allows the owner to maintain the details of all employees, customers and paintings purchased. </w:t>
      </w:r>
    </w:p>
    <w:p w14:paraId="195E0D51" w14:textId="0847B6C8" w:rsidR="00E55E4E" w:rsidRPr="008537B2" w:rsidRDefault="00E55E4E" w:rsidP="00E55E4E">
      <w:pPr>
        <w:pStyle w:val="ListBullet"/>
        <w:rPr>
          <w:rFonts w:ascii="Arial" w:hAnsi="Arial" w:cs="Arial"/>
          <w:sz w:val="20"/>
          <w:szCs w:val="20"/>
        </w:rPr>
      </w:pPr>
      <w:r w:rsidRPr="008537B2">
        <w:rPr>
          <w:rFonts w:ascii="Arial" w:hAnsi="Arial" w:cs="Arial"/>
          <w:sz w:val="20"/>
          <w:szCs w:val="20"/>
        </w:rPr>
        <w:t>Tools or techniques used:</w:t>
      </w:r>
      <w:r w:rsidR="00D12AE1">
        <w:rPr>
          <w:rFonts w:ascii="Arial" w:hAnsi="Arial" w:cs="Arial"/>
          <w:sz w:val="20"/>
          <w:szCs w:val="20"/>
        </w:rPr>
        <w:t xml:space="preserve"> HTML,CSS ,MySQL and flask framework.</w:t>
      </w:r>
    </w:p>
    <w:p w14:paraId="470DFFBE" w14:textId="49F9BCC4" w:rsidR="00E55E4E" w:rsidRDefault="008537B2" w:rsidP="008537B2">
      <w:pPr>
        <w:pStyle w:val="Heading1"/>
        <w:rPr>
          <w:rFonts w:ascii="Arial" w:hAnsi="Arial" w:cs="Arial"/>
          <w:b w:val="0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Other Technical Qualification:</w:t>
      </w:r>
      <w:r w:rsidR="00D12AE1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="00D12AE1">
        <w:rPr>
          <w:rFonts w:ascii="Arial" w:hAnsi="Arial" w:cs="Arial"/>
          <w:b w:val="0"/>
          <w:bCs/>
          <w:color w:val="000000" w:themeColor="text1"/>
          <w:sz w:val="20"/>
          <w:szCs w:val="20"/>
        </w:rPr>
        <w:t xml:space="preserve"> </w:t>
      </w:r>
    </w:p>
    <w:p w14:paraId="4E710C8C" w14:textId="3281DDE7" w:rsidR="0072273D" w:rsidRPr="0072273D" w:rsidRDefault="0072273D" w:rsidP="0072273D">
      <w:pPr>
        <w:pStyle w:val="ListBullet"/>
        <w:rPr>
          <w:sz w:val="20"/>
          <w:szCs w:val="20"/>
        </w:rPr>
      </w:pPr>
      <w:r w:rsidRPr="0072273D">
        <w:rPr>
          <w:rFonts w:ascii="Arial" w:hAnsi="Arial" w:cs="Arial"/>
          <w:sz w:val="20"/>
          <w:szCs w:val="20"/>
        </w:rPr>
        <w:t>Course/Certification: 2021 Complete Python Bootcamp (Udemy) and Machine learning by Stanford University (Coursera)</w:t>
      </w:r>
    </w:p>
    <w:p w14:paraId="6C802685" w14:textId="7B2BE8E1" w:rsidR="0072273D" w:rsidRPr="0072273D" w:rsidRDefault="0072273D" w:rsidP="0072273D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Duration: </w:t>
      </w:r>
      <w:r w:rsidRPr="0072273D">
        <w:rPr>
          <w:rFonts w:ascii="Arial" w:hAnsi="Arial" w:cs="Arial"/>
          <w:sz w:val="20"/>
          <w:szCs w:val="20"/>
        </w:rPr>
        <w:t>2021 Complete Python Bootcamp (Udemy)</w:t>
      </w:r>
      <w:r>
        <w:rPr>
          <w:rFonts w:ascii="Arial" w:hAnsi="Arial" w:cs="Arial"/>
          <w:sz w:val="20"/>
          <w:szCs w:val="20"/>
        </w:rPr>
        <w:t xml:space="preserve"> – 2 weeks.</w:t>
      </w:r>
    </w:p>
    <w:p w14:paraId="29A0CAB1" w14:textId="67FB7389" w:rsidR="0072273D" w:rsidRDefault="0072273D" w:rsidP="0072273D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sz w:val="20"/>
          <w:szCs w:val="20"/>
        </w:rPr>
      </w:pPr>
      <w:r w:rsidRPr="0072273D">
        <w:rPr>
          <w:rFonts w:ascii="Arial" w:hAnsi="Arial" w:cs="Arial"/>
          <w:sz w:val="20"/>
          <w:szCs w:val="20"/>
        </w:rPr>
        <w:t>Machine learning by Stanford University (Coursera)</w:t>
      </w:r>
      <w:r>
        <w:rPr>
          <w:rFonts w:ascii="Arial" w:hAnsi="Arial" w:cs="Arial"/>
          <w:sz w:val="20"/>
          <w:szCs w:val="20"/>
        </w:rPr>
        <w:t xml:space="preserve"> – 5 weeks.</w:t>
      </w:r>
    </w:p>
    <w:p w14:paraId="348C4A8D" w14:textId="2D71E1DA" w:rsidR="0072273D" w:rsidRPr="0072273D" w:rsidRDefault="0072273D" w:rsidP="0072273D">
      <w:pPr>
        <w:pStyle w:val="ListBullet"/>
        <w:rPr>
          <w:sz w:val="20"/>
          <w:szCs w:val="20"/>
        </w:rPr>
      </w:pPr>
      <w:r w:rsidRPr="0072273D">
        <w:rPr>
          <w:rFonts w:ascii="Arial" w:hAnsi="Arial" w:cs="Arial"/>
          <w:sz w:val="20"/>
          <w:szCs w:val="20"/>
        </w:rPr>
        <w:lastRenderedPageBreak/>
        <w:t>Level of Proficiency:</w:t>
      </w:r>
      <w:r>
        <w:rPr>
          <w:rFonts w:ascii="Arial" w:hAnsi="Arial" w:cs="Arial"/>
          <w:sz w:val="20"/>
          <w:szCs w:val="20"/>
        </w:rPr>
        <w:t xml:space="preserve"> Proficient in C,C++,Python, and Web frameworks (Flask and Django).</w:t>
      </w:r>
    </w:p>
    <w:p w14:paraId="5E91F85F" w14:textId="2118E24E" w:rsidR="0072273D" w:rsidRPr="0072273D" w:rsidRDefault="0072273D" w:rsidP="0072273D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7AB41B6E" w14:textId="77777777" w:rsidR="00CD66AA" w:rsidRDefault="00CD66AA" w:rsidP="00D3006A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3E1A1F3" w14:textId="77777777" w:rsidR="0072273D" w:rsidRDefault="00FC5756" w:rsidP="00D3006A">
      <w:pPr>
        <w:pStyle w:val="Heading1"/>
        <w:rPr>
          <w:rFonts w:ascii="Arial" w:hAnsi="Arial" w:cs="Arial"/>
          <w:b w:val="0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</w:rPr>
        <w:t>Extra Curricular Activities</w:t>
      </w:r>
      <w:r w:rsidR="008537B2">
        <w:rPr>
          <w:rFonts w:ascii="Arial" w:hAnsi="Arial" w:cs="Arial"/>
          <w:color w:val="000000" w:themeColor="text1"/>
          <w:sz w:val="20"/>
          <w:szCs w:val="20"/>
          <w:u w:val="single"/>
        </w:rPr>
        <w:t>:</w:t>
      </w:r>
      <w:r w:rsidR="0072273D">
        <w:rPr>
          <w:rFonts w:ascii="Arial" w:hAnsi="Arial" w:cs="Arial"/>
          <w:b w:val="0"/>
          <w:bCs/>
          <w:color w:val="000000" w:themeColor="text1"/>
          <w:sz w:val="20"/>
          <w:szCs w:val="20"/>
        </w:rPr>
        <w:t xml:space="preserve">  </w:t>
      </w:r>
    </w:p>
    <w:p w14:paraId="441AEAC5" w14:textId="039EF0F7" w:rsidR="0072273D" w:rsidRPr="0072273D" w:rsidRDefault="0072273D" w:rsidP="0072273D">
      <w:pPr>
        <w:pStyle w:val="ListBullet"/>
        <w:rPr>
          <w:rFonts w:ascii="Arial" w:hAnsi="Arial" w:cs="Arial"/>
          <w:u w:val="single"/>
        </w:rPr>
      </w:pPr>
      <w:r w:rsidRPr="0072273D">
        <w:rPr>
          <w:rFonts w:ascii="Arial" w:hAnsi="Arial" w:cs="Arial"/>
        </w:rPr>
        <w:t>Martial arts- Kalari</w:t>
      </w:r>
      <w:r w:rsidR="00535274">
        <w:rPr>
          <w:rFonts w:ascii="Arial" w:hAnsi="Arial" w:cs="Arial"/>
        </w:rPr>
        <w:t xml:space="preserve"> (3 levels).</w:t>
      </w:r>
    </w:p>
    <w:p w14:paraId="0A432923" w14:textId="362D314B" w:rsidR="0072273D" w:rsidRPr="0072273D" w:rsidRDefault="0072273D" w:rsidP="0072273D">
      <w:pPr>
        <w:pStyle w:val="ListBullet"/>
        <w:rPr>
          <w:rFonts w:ascii="Arial" w:hAnsi="Arial" w:cs="Arial"/>
          <w:u w:val="single"/>
        </w:rPr>
      </w:pPr>
      <w:r>
        <w:rPr>
          <w:rFonts w:ascii="Arial" w:hAnsi="Arial" w:cs="Arial"/>
        </w:rPr>
        <w:t>Swimming- Represented school in state level.</w:t>
      </w:r>
    </w:p>
    <w:p w14:paraId="5D6CEF0A" w14:textId="77777777" w:rsidR="008537B2" w:rsidRPr="00E55E4E" w:rsidRDefault="008537B2" w:rsidP="008537B2">
      <w:pPr>
        <w:keepNext/>
        <w:keepLines/>
        <w:spacing w:before="320" w:after="100"/>
        <w:contextualSpacing/>
        <w:outlineLvl w:val="0"/>
        <w:rPr>
          <w:rFonts w:ascii="Arial" w:eastAsiaTheme="majorEastAsia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eastAsiaTheme="majorEastAsia" w:hAnsi="Arial" w:cs="Arial"/>
          <w:b/>
          <w:color w:val="000000" w:themeColor="text1"/>
          <w:sz w:val="20"/>
          <w:szCs w:val="20"/>
          <w:u w:val="single"/>
        </w:rPr>
        <w:t>Personal details</w:t>
      </w:r>
    </w:p>
    <w:p w14:paraId="371B29DA" w14:textId="589D7AD1" w:rsidR="00E55E4E" w:rsidRPr="00E55E4E" w:rsidRDefault="008537B2" w:rsidP="008537B2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 w:rsidR="00E55E4E" w:rsidRPr="00E55E4E">
        <w:rPr>
          <w:rFonts w:ascii="Arial" w:hAnsi="Arial" w:cs="Arial"/>
          <w:sz w:val="20"/>
          <w:szCs w:val="20"/>
        </w:rPr>
        <w:t>:</w:t>
      </w:r>
      <w:r w:rsidR="00F31006">
        <w:rPr>
          <w:rFonts w:ascii="Arial" w:hAnsi="Arial" w:cs="Arial"/>
          <w:color w:val="000000" w:themeColor="text1"/>
          <w:sz w:val="20"/>
          <w:szCs w:val="20"/>
        </w:rPr>
        <w:t xml:space="preserve"> 25</w:t>
      </w:r>
      <w:r w:rsidR="00535274">
        <w:rPr>
          <w:rFonts w:ascii="Arial" w:hAnsi="Arial" w:cs="Arial"/>
          <w:color w:val="000000" w:themeColor="text1"/>
          <w:sz w:val="20"/>
          <w:szCs w:val="20"/>
        </w:rPr>
        <w:t xml:space="preserve"> May 2001</w:t>
      </w:r>
    </w:p>
    <w:p w14:paraId="28215428" w14:textId="17BCC0EA" w:rsidR="00E55E4E" w:rsidRPr="00FC5756" w:rsidRDefault="008537B2" w:rsidP="008537B2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 proficiency</w:t>
      </w:r>
      <w:r w:rsidR="00E55E4E" w:rsidRPr="00E55E4E">
        <w:rPr>
          <w:rFonts w:ascii="Arial" w:hAnsi="Arial" w:cs="Arial"/>
          <w:sz w:val="20"/>
          <w:szCs w:val="20"/>
        </w:rPr>
        <w:t>:</w:t>
      </w:r>
      <w:r w:rsidR="00535274">
        <w:rPr>
          <w:rFonts w:ascii="Arial" w:hAnsi="Arial" w:cs="Arial"/>
          <w:sz w:val="20"/>
          <w:szCs w:val="20"/>
        </w:rPr>
        <w:t xml:space="preserve"> </w:t>
      </w:r>
      <w:r w:rsidR="00535274">
        <w:rPr>
          <w:rFonts w:ascii="Arial" w:hAnsi="Arial" w:cs="Arial"/>
          <w:color w:val="000000" w:themeColor="text1"/>
          <w:sz w:val="20"/>
          <w:szCs w:val="20"/>
        </w:rPr>
        <w:t>English ,Tamil, Kannada and Hindi</w:t>
      </w:r>
    </w:p>
    <w:p w14:paraId="21A652B5" w14:textId="5D26785F" w:rsidR="00FC5756" w:rsidRDefault="00FC5756" w:rsidP="00FC575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Hobbies / Interests</w:t>
      </w:r>
      <w:r w:rsidRPr="00E55E4E">
        <w:rPr>
          <w:rFonts w:ascii="Arial" w:hAnsi="Arial" w:cs="Arial"/>
          <w:sz w:val="20"/>
          <w:szCs w:val="20"/>
        </w:rPr>
        <w:t>:</w:t>
      </w:r>
      <w:r w:rsidR="00535274">
        <w:rPr>
          <w:rFonts w:ascii="Arial" w:hAnsi="Arial" w:cs="Arial"/>
          <w:color w:val="000000" w:themeColor="text1"/>
          <w:sz w:val="20"/>
          <w:szCs w:val="20"/>
        </w:rPr>
        <w:t>Photography</w:t>
      </w:r>
    </w:p>
    <w:p w14:paraId="04BFAADF" w14:textId="21890D8B" w:rsidR="00FC5756" w:rsidRPr="00FC5756" w:rsidRDefault="00FC5756" w:rsidP="00FC5756">
      <w:pPr>
        <w:pStyle w:val="ListBulle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 Address</w:t>
      </w:r>
      <w:r w:rsidRPr="00E55E4E">
        <w:rPr>
          <w:rFonts w:ascii="Arial" w:hAnsi="Arial" w:cs="Arial"/>
          <w:sz w:val="20"/>
          <w:szCs w:val="20"/>
        </w:rPr>
        <w:t>:</w:t>
      </w:r>
      <w:r w:rsidR="002859D1">
        <w:rPr>
          <w:rFonts w:ascii="Arial" w:hAnsi="Arial" w:cs="Arial"/>
          <w:color w:val="000000" w:themeColor="text1"/>
          <w:sz w:val="20"/>
          <w:szCs w:val="20"/>
        </w:rPr>
        <w:t xml:space="preserve"> Flat no. 302 Sri guru residency 50 feet road S.V.Layout, Sanjaynagar, Bangalore-560094</w:t>
      </w:r>
    </w:p>
    <w:p w14:paraId="480ADA91" w14:textId="77777777" w:rsidR="00D3006A" w:rsidRDefault="00D3006A" w:rsidP="008537B2">
      <w:pPr>
        <w:pStyle w:val="Heading1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636FD74C" w14:textId="1B53AEE1" w:rsid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>Place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>:</w:t>
      </w:r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Bangalore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  <w:t>Signature:</w:t>
      </w:r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Surya.</w:t>
      </w: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</w:t>
      </w:r>
    </w:p>
    <w:p w14:paraId="54A36AA8" w14:textId="77777777" w:rsid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</w:p>
    <w:p w14:paraId="1C3F8607" w14:textId="2480FEF5" w:rsidR="008537B2" w:rsidRPr="00CD66AA" w:rsidRDefault="00CD66AA" w:rsidP="008537B2">
      <w:pPr>
        <w:pStyle w:val="Heading1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CD66AA">
        <w:rPr>
          <w:rFonts w:ascii="Arial" w:hAnsi="Arial" w:cs="Arial"/>
          <w:b w:val="0"/>
          <w:color w:val="000000" w:themeColor="text1"/>
          <w:sz w:val="20"/>
          <w:szCs w:val="20"/>
        </w:rPr>
        <w:t>Date: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>03-09-2021</w:t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>(Name:</w:t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ab/>
      </w:r>
      <w:r w:rsidR="00535274">
        <w:rPr>
          <w:rFonts w:ascii="Arial" w:hAnsi="Arial" w:cs="Arial"/>
          <w:b w:val="0"/>
          <w:color w:val="000000" w:themeColor="text1"/>
          <w:sz w:val="20"/>
          <w:szCs w:val="20"/>
        </w:rPr>
        <w:t>Suryanarayan .B</w:t>
      </w:r>
      <w:r w:rsidR="004772C3">
        <w:rPr>
          <w:rFonts w:ascii="Arial" w:hAnsi="Arial" w:cs="Arial"/>
          <w:b w:val="0"/>
          <w:color w:val="000000" w:themeColor="text1"/>
          <w:sz w:val="20"/>
          <w:szCs w:val="20"/>
        </w:rPr>
        <w:t>)</w:t>
      </w:r>
    </w:p>
    <w:sectPr w:rsidR="008537B2" w:rsidRPr="00CD66AA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18F7" w14:textId="77777777" w:rsidR="00CE0F48" w:rsidRDefault="00CE0F48">
      <w:pPr>
        <w:spacing w:after="0"/>
      </w:pPr>
      <w:r>
        <w:separator/>
      </w:r>
    </w:p>
  </w:endnote>
  <w:endnote w:type="continuationSeparator" w:id="0">
    <w:p w14:paraId="79C87029" w14:textId="77777777" w:rsidR="00CE0F48" w:rsidRDefault="00CE0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3780" w14:textId="77777777" w:rsidR="006270A9" w:rsidRDefault="009D5933">
    <w:pPr>
      <w:pStyle w:val="Footer"/>
    </w:pPr>
    <w:r>
      <w:t xml:space="preserve">Page </w:t>
    </w:r>
    <w:r w:rsidR="003D0A29">
      <w:fldChar w:fldCharType="begin"/>
    </w:r>
    <w:r>
      <w:instrText xml:space="preserve"> PAGE   \* MERGEFORMAT </w:instrText>
    </w:r>
    <w:r w:rsidR="003D0A29">
      <w:fldChar w:fldCharType="separate"/>
    </w:r>
    <w:r w:rsidR="00981F6F">
      <w:rPr>
        <w:noProof/>
      </w:rPr>
      <w:t>2</w:t>
    </w:r>
    <w:r w:rsidR="003D0A2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B1E22" w14:textId="77777777" w:rsidR="00CE0F48" w:rsidRDefault="00CE0F48">
      <w:pPr>
        <w:spacing w:after="0"/>
      </w:pPr>
      <w:r>
        <w:separator/>
      </w:r>
    </w:p>
  </w:footnote>
  <w:footnote w:type="continuationSeparator" w:id="0">
    <w:p w14:paraId="571C8762" w14:textId="77777777" w:rsidR="00CE0F48" w:rsidRDefault="00CE0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9C75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2B1CE3"/>
    <w:multiLevelType w:val="hybridMultilevel"/>
    <w:tmpl w:val="E98A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085DA6"/>
    <w:multiLevelType w:val="multilevel"/>
    <w:tmpl w:val="01D0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3"/>
  </w:num>
  <w:num w:numId="25">
    <w:abstractNumId w:val="1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89"/>
    <w:rsid w:val="000A4F59"/>
    <w:rsid w:val="00141A4C"/>
    <w:rsid w:val="001B29CF"/>
    <w:rsid w:val="001E2A4F"/>
    <w:rsid w:val="001E6BE2"/>
    <w:rsid w:val="0026123B"/>
    <w:rsid w:val="0028220F"/>
    <w:rsid w:val="002859D1"/>
    <w:rsid w:val="003234D2"/>
    <w:rsid w:val="00351FC9"/>
    <w:rsid w:val="00356C14"/>
    <w:rsid w:val="003D0A29"/>
    <w:rsid w:val="004772C3"/>
    <w:rsid w:val="004F0125"/>
    <w:rsid w:val="00535274"/>
    <w:rsid w:val="00617B26"/>
    <w:rsid w:val="006270A9"/>
    <w:rsid w:val="00672BC9"/>
    <w:rsid w:val="00675956"/>
    <w:rsid w:val="00681034"/>
    <w:rsid w:val="006E0116"/>
    <w:rsid w:val="0072273D"/>
    <w:rsid w:val="00764867"/>
    <w:rsid w:val="00816216"/>
    <w:rsid w:val="008537B2"/>
    <w:rsid w:val="0087734B"/>
    <w:rsid w:val="00981F6F"/>
    <w:rsid w:val="009A514D"/>
    <w:rsid w:val="009D5933"/>
    <w:rsid w:val="00B22389"/>
    <w:rsid w:val="00BD768D"/>
    <w:rsid w:val="00C378F3"/>
    <w:rsid w:val="00C61F8E"/>
    <w:rsid w:val="00CD66AA"/>
    <w:rsid w:val="00CE0F48"/>
    <w:rsid w:val="00D12AE1"/>
    <w:rsid w:val="00D24F28"/>
    <w:rsid w:val="00D3006A"/>
    <w:rsid w:val="00D34A26"/>
    <w:rsid w:val="00D6781E"/>
    <w:rsid w:val="00D91171"/>
    <w:rsid w:val="00DE6579"/>
    <w:rsid w:val="00E55E4E"/>
    <w:rsid w:val="00E64CB9"/>
    <w:rsid w:val="00E83E4B"/>
    <w:rsid w:val="00EB2893"/>
    <w:rsid w:val="00F31006"/>
    <w:rsid w:val="00F6390A"/>
    <w:rsid w:val="00F74DF2"/>
    <w:rsid w:val="00FA2BC4"/>
    <w:rsid w:val="00FC5756"/>
    <w:rsid w:val="00FF2305"/>
    <w:rsid w:val="00FF5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2B263"/>
  <w15:docId w15:val="{179C6736-8802-4DA5-9064-E119EEAB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4E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8F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8F3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8F3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C378F3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78F3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78F3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78F3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trt0xe">
    <w:name w:val="trt0xe"/>
    <w:basedOn w:val="Normal"/>
    <w:rsid w:val="001E2A4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7017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32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_krishnan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D55B72536B4D1B886B2E65A9B3D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C682-3D3C-4DF8-83C7-7E5324670CA4}"/>
      </w:docPartPr>
      <w:docPartBody>
        <w:p w:rsidR="00301C70" w:rsidRDefault="00276CB6">
          <w:pPr>
            <w:pStyle w:val="19D55B72536B4D1B886B2E65A9B3D45D"/>
          </w:pPr>
          <w:r>
            <w:t>Email</w:t>
          </w:r>
        </w:p>
      </w:docPartBody>
    </w:docPart>
    <w:docPart>
      <w:docPartPr>
        <w:name w:val="8EAB34C142F84D3CBCF7CF4D6D769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442CF-28BC-418E-BC60-F700CB583DC6}"/>
      </w:docPartPr>
      <w:docPartBody>
        <w:p w:rsidR="00301C70" w:rsidRDefault="00276CB6">
          <w:pPr>
            <w:pStyle w:val="8EAB34C142F84D3CBCF7CF4D6D769AA1"/>
          </w:pPr>
          <w:r>
            <w:t>Objective</w:t>
          </w:r>
        </w:p>
      </w:docPartBody>
    </w:docPart>
    <w:docPart>
      <w:docPartPr>
        <w:name w:val="B25324CAA6174BE18DB12187713CA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ED46-C720-4E73-ABE6-A75A37F0EACE}"/>
      </w:docPartPr>
      <w:docPartBody>
        <w:p w:rsidR="00301C70" w:rsidRDefault="00276CB6">
          <w:pPr>
            <w:pStyle w:val="B25324CAA6174BE18DB12187713CAD2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110"/>
    <w:rsid w:val="00276CB6"/>
    <w:rsid w:val="002C7CDF"/>
    <w:rsid w:val="00301C70"/>
    <w:rsid w:val="00553110"/>
    <w:rsid w:val="006B5EDC"/>
    <w:rsid w:val="00836F6A"/>
    <w:rsid w:val="00B744D1"/>
    <w:rsid w:val="00C719A9"/>
    <w:rsid w:val="00F71045"/>
    <w:rsid w:val="00FC0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D55B72536B4D1B886B2E65A9B3D45D">
    <w:name w:val="19D55B72536B4D1B886B2E65A9B3D45D"/>
    <w:rsid w:val="00301C70"/>
  </w:style>
  <w:style w:type="paragraph" w:customStyle="1" w:styleId="8EAB34C142F84D3CBCF7CF4D6D769AA1">
    <w:name w:val="8EAB34C142F84D3CBCF7CF4D6D769AA1"/>
    <w:rsid w:val="00301C70"/>
  </w:style>
  <w:style w:type="paragraph" w:customStyle="1" w:styleId="B25324CAA6174BE18DB12187713CAD25">
    <w:name w:val="B25324CAA6174BE18DB12187713CAD25"/>
    <w:rsid w:val="00301C70"/>
  </w:style>
  <w:style w:type="paragraph" w:customStyle="1" w:styleId="BCBF48FDB75C417CADB251DD9E5357E6">
    <w:name w:val="BCBF48FDB75C417CADB251DD9E5357E6"/>
    <w:rsid w:val="00301C70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2387e8-6e18-46dc-a8d2-9014c69928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A64E3A57ED542B8C630DCCF9BB4D1" ma:contentTypeVersion="1" ma:contentTypeDescription="Create a new document." ma:contentTypeScope="" ma:versionID="d7484eabd1b2a7108c55eabdfa878674">
  <xsd:schema xmlns:xsd="http://www.w3.org/2001/XMLSchema" xmlns:xs="http://www.w3.org/2001/XMLSchema" xmlns:p="http://schemas.microsoft.com/office/2006/metadata/properties" xmlns:ns2="db2387e8-6e18-46dc-a8d2-9014c6992806" targetNamespace="http://schemas.microsoft.com/office/2006/metadata/properties" ma:root="true" ma:fieldsID="915428cbcc0373278f64fe88562c907e" ns2:_="">
    <xsd:import namespace="db2387e8-6e18-46dc-a8d2-9014c699280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387e8-6e18-46dc-a8d2-9014c69928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B53612-ABB6-49B2-9349-C2A7A1AB8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D10455-0EE3-44C6-9AC2-31D9FB3038E2}">
  <ds:schemaRefs>
    <ds:schemaRef ds:uri="http://schemas.microsoft.com/office/2006/metadata/properties"/>
    <ds:schemaRef ds:uri="http://schemas.microsoft.com/office/infopath/2007/PartnerControls"/>
    <ds:schemaRef ds:uri="db2387e8-6e18-46dc-a8d2-9014c6992806"/>
  </ds:schemaRefs>
</ds:datastoreItem>
</file>

<file path=customXml/itemProps3.xml><?xml version="1.0" encoding="utf-8"?>
<ds:datastoreItem xmlns:ds="http://schemas.openxmlformats.org/officeDocument/2006/customXml" ds:itemID="{15B19365-16CB-4988-BB66-73C206002D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5F8DA6-0570-421B-BCB8-CD30BB5D0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387e8-6e18-46dc-a8d2-9014c6992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13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 Krishnan</dc:creator>
  <cp:lastModifiedBy>SURYANARAYAN B</cp:lastModifiedBy>
  <cp:revision>5</cp:revision>
  <dcterms:created xsi:type="dcterms:W3CDTF">2021-09-03T18:08:00Z</dcterms:created>
  <dcterms:modified xsi:type="dcterms:W3CDTF">2021-09-06T18:10:00Z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0x0101001CFA64E3A57ED542B8C630DCCF9BB4D1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